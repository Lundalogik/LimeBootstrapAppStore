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5C" w:rsidRPr="00A332BB" w:rsidRDefault="00BB5DB5" w:rsidP="00E91BE8">
      <w:pPr>
        <w:pStyle w:val="Heading1"/>
        <w:rPr>
          <w:lang w:val="en-US"/>
        </w:rPr>
      </w:pPr>
      <w:r w:rsidRPr="00A332BB">
        <w:rPr>
          <w:lang w:val="en-US"/>
        </w:rPr>
        <w:t>FollowUp app</w:t>
      </w:r>
    </w:p>
    <w:p w:rsidR="00A332BB" w:rsidRDefault="00A332BB" w:rsidP="009C6767">
      <w:pPr>
        <w:rPr>
          <w:lang w:val="en-US"/>
        </w:rPr>
      </w:pPr>
      <w:r>
        <w:rPr>
          <w:lang w:val="en-US"/>
        </w:rPr>
        <w:t xml:space="preserve">This app will help you </w:t>
      </w:r>
      <w:r w:rsidR="0045463F">
        <w:rPr>
          <w:lang w:val="en-US"/>
        </w:rPr>
        <w:t xml:space="preserve">keep </w:t>
      </w:r>
      <w:r>
        <w:rPr>
          <w:lang w:val="en-US"/>
        </w:rPr>
        <w:t>tr</w:t>
      </w:r>
      <w:r w:rsidR="003167D5">
        <w:rPr>
          <w:lang w:val="en-US"/>
        </w:rPr>
        <w:t>ack of how you and the company are</w:t>
      </w:r>
      <w:r>
        <w:rPr>
          <w:lang w:val="en-US"/>
        </w:rPr>
        <w:t xml:space="preserve"> doing to reach your monthly goals for the different activity types.</w:t>
      </w:r>
    </w:p>
    <w:p w:rsidR="00BB5DB5" w:rsidRPr="00BB5DB5" w:rsidRDefault="00BB5DB5" w:rsidP="009C6767">
      <w:pPr>
        <w:rPr>
          <w:lang w:val="en-US"/>
        </w:rPr>
      </w:pPr>
      <w:r w:rsidRPr="00BB5DB5">
        <w:rPr>
          <w:lang w:val="en-US"/>
        </w:rPr>
        <w:t>It has two stages, All and Mine:</w:t>
      </w:r>
    </w:p>
    <w:p w:rsidR="00BB5DB5" w:rsidRPr="009C6767" w:rsidRDefault="00BB5DB5" w:rsidP="009C6767">
      <w:pPr>
        <w:pStyle w:val="ListParagraph"/>
        <w:numPr>
          <w:ilvl w:val="0"/>
          <w:numId w:val="24"/>
        </w:numPr>
        <w:rPr>
          <w:lang w:val="en-US"/>
        </w:rPr>
      </w:pPr>
      <w:r w:rsidRPr="009C6767">
        <w:rPr>
          <w:lang w:val="en-US"/>
        </w:rPr>
        <w:t>All: Shows statistics of how the company is doing with its monthly goals</w:t>
      </w:r>
      <w:r w:rsidR="00935B98" w:rsidRPr="009C6767">
        <w:rPr>
          <w:lang w:val="en-US"/>
        </w:rPr>
        <w:t xml:space="preserve"> on each activity type</w:t>
      </w:r>
      <w:r w:rsidRPr="009C6767">
        <w:rPr>
          <w:lang w:val="en-US"/>
        </w:rPr>
        <w:t>.</w:t>
      </w:r>
    </w:p>
    <w:p w:rsidR="00BB5DB5" w:rsidRPr="009C6767" w:rsidRDefault="00BB5DB5" w:rsidP="009C6767">
      <w:pPr>
        <w:pStyle w:val="ListParagraph"/>
        <w:numPr>
          <w:ilvl w:val="0"/>
          <w:numId w:val="24"/>
        </w:numPr>
        <w:rPr>
          <w:lang w:val="en-US"/>
        </w:rPr>
      </w:pPr>
      <w:r w:rsidRPr="009C6767">
        <w:rPr>
          <w:lang w:val="en-US"/>
        </w:rPr>
        <w:t>Mine: Shows statistics of how you are doing with your monthly goals</w:t>
      </w:r>
      <w:r w:rsidR="00935B98" w:rsidRPr="009C6767">
        <w:rPr>
          <w:lang w:val="en-US"/>
        </w:rPr>
        <w:t xml:space="preserve"> on each activity type</w:t>
      </w:r>
      <w:r w:rsidRPr="009C6767">
        <w:rPr>
          <w:lang w:val="en-US"/>
        </w:rPr>
        <w:t>.</w:t>
      </w:r>
    </w:p>
    <w:p w:rsidR="00BB5DB5" w:rsidRDefault="00BB5DB5" w:rsidP="00E91BE8">
      <w:pPr>
        <w:pStyle w:val="Heading3"/>
        <w:rPr>
          <w:lang w:val="en-US"/>
        </w:rPr>
      </w:pPr>
      <w:r w:rsidRPr="00E31793">
        <w:rPr>
          <w:lang w:val="en-US"/>
        </w:rPr>
        <w:t>How it works:</w:t>
      </w:r>
    </w:p>
    <w:p w:rsidR="00A868C8" w:rsidRPr="00AC6095" w:rsidRDefault="00A332BB" w:rsidP="00E31793">
      <w:pPr>
        <w:rPr>
          <w:noProof/>
          <w:lang w:val="en-US" w:eastAsia="sv-SE"/>
        </w:rPr>
      </w:pPr>
      <w:r w:rsidRPr="00A332BB">
        <w:rPr>
          <w:sz w:val="24"/>
          <w:szCs w:val="28"/>
          <w:lang w:val="en-US"/>
        </w:rPr>
        <w:t>Example of result:</w:t>
      </w:r>
    </w:p>
    <w:p w:rsidR="00BA74C8" w:rsidRPr="00A332BB" w:rsidRDefault="00BA74C8" w:rsidP="00A868C8">
      <w:pPr>
        <w:jc w:val="center"/>
        <w:rPr>
          <w:sz w:val="24"/>
          <w:szCs w:val="28"/>
          <w:lang w:val="en-US"/>
        </w:rPr>
      </w:pPr>
      <w:r>
        <w:rPr>
          <w:noProof/>
          <w:lang w:eastAsia="sv-SE"/>
        </w:rPr>
        <w:drawing>
          <wp:inline distT="0" distB="0" distL="0" distR="0" wp14:anchorId="5C4864D2" wp14:editId="1F07EA0B">
            <wp:extent cx="3812876" cy="5969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813"/>
                    <a:stretch/>
                  </pic:blipFill>
                  <pic:spPr bwMode="auto">
                    <a:xfrm>
                      <a:off x="0" y="0"/>
                      <a:ext cx="3812876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8C8" w:rsidRDefault="00A868C8" w:rsidP="00E31793">
      <w:pPr>
        <w:rPr>
          <w:lang w:val="en-US"/>
        </w:rPr>
      </w:pPr>
      <w:r>
        <w:rPr>
          <w:lang w:val="en-US"/>
        </w:rPr>
        <w:t>The numbers in the tile is representing:</w:t>
      </w:r>
    </w:p>
    <w:p w:rsidR="00E31793" w:rsidRDefault="00A868C8" w:rsidP="00A868C8">
      <w:pPr>
        <w:jc w:val="center"/>
        <w:rPr>
          <w:lang w:val="en-US"/>
        </w:rPr>
      </w:pPr>
      <w:r w:rsidRPr="00A868C8">
        <w:rPr>
          <w:i/>
          <w:lang w:val="en-US"/>
        </w:rPr>
        <w:t xml:space="preserve">[Done activities] </w:t>
      </w:r>
      <w:r>
        <w:rPr>
          <w:lang w:val="en-US"/>
        </w:rPr>
        <w:t>/</w:t>
      </w:r>
      <w:r w:rsidRPr="00A868C8">
        <w:rPr>
          <w:i/>
          <w:lang w:val="en-US"/>
        </w:rPr>
        <w:t xml:space="preserve"> [goal until today]</w:t>
      </w:r>
      <w:r>
        <w:rPr>
          <w:lang w:val="en-US"/>
        </w:rPr>
        <w:t xml:space="preserve"> ( </w:t>
      </w:r>
      <w:r w:rsidRPr="00A868C8">
        <w:rPr>
          <w:i/>
          <w:lang w:val="en-US"/>
        </w:rPr>
        <w:t>[total goal for month]</w:t>
      </w:r>
      <w:r>
        <w:rPr>
          <w:lang w:val="en-US"/>
        </w:rPr>
        <w:t xml:space="preserve"> )</w:t>
      </w:r>
    </w:p>
    <w:p w:rsidR="00016ED0" w:rsidRDefault="00016ED0" w:rsidP="00AD3155">
      <w:pPr>
        <w:rPr>
          <w:lang w:val="en-US"/>
        </w:rPr>
      </w:pPr>
      <w:r>
        <w:rPr>
          <w:lang w:val="en-US"/>
        </w:rPr>
        <w:t>The tile are represented in tree colors, red, yellow and green. You set the percentage representing the colors by specifying the limit for the yellow color.</w:t>
      </w:r>
    </w:p>
    <w:p w:rsidR="00016ED0" w:rsidRDefault="00016ED0" w:rsidP="00AD3155">
      <w:pPr>
        <w:rPr>
          <w:lang w:val="en-US"/>
        </w:rPr>
      </w:pPr>
      <w:r>
        <w:rPr>
          <w:lang w:val="en-US"/>
        </w:rPr>
        <w:t xml:space="preserve">Example: yellow on 75% will end up in </w:t>
      </w:r>
    </w:p>
    <w:p w:rsidR="00016ED0" w:rsidRDefault="00016ED0" w:rsidP="00AD3155">
      <w:pPr>
        <w:rPr>
          <w:lang w:val="en-US"/>
        </w:rPr>
      </w:pPr>
      <w:r>
        <w:rPr>
          <w:lang w:val="en-US"/>
        </w:rPr>
        <w:t>0% - 74% - Red</w:t>
      </w:r>
    </w:p>
    <w:p w:rsidR="00016ED0" w:rsidRDefault="00016ED0" w:rsidP="00AD3155">
      <w:pPr>
        <w:rPr>
          <w:lang w:val="en-US"/>
        </w:rPr>
      </w:pPr>
      <w:r>
        <w:rPr>
          <w:lang w:val="en-US"/>
        </w:rPr>
        <w:t>75% - 99% - Yellow</w:t>
      </w:r>
    </w:p>
    <w:p w:rsidR="00016ED0" w:rsidRDefault="00016ED0" w:rsidP="00AD3155">
      <w:pPr>
        <w:rPr>
          <w:lang w:val="en-US"/>
        </w:rPr>
      </w:pPr>
      <w:r>
        <w:rPr>
          <w:lang w:val="en-US"/>
        </w:rPr>
        <w:t>100% + - Green</w:t>
      </w:r>
    </w:p>
    <w:p w:rsidR="00016ED0" w:rsidRPr="00016ED0" w:rsidRDefault="00016ED0" w:rsidP="00AD3155">
      <w:pPr>
        <w:rPr>
          <w:sz w:val="24"/>
          <w:szCs w:val="28"/>
          <w:lang w:val="en-US"/>
        </w:rPr>
      </w:pPr>
      <w:r w:rsidRPr="00016ED0">
        <w:rPr>
          <w:sz w:val="24"/>
          <w:szCs w:val="28"/>
          <w:lang w:val="en-US"/>
        </w:rPr>
        <w:t>The tagets</w:t>
      </w:r>
    </w:p>
    <w:p w:rsidR="005949F6" w:rsidRDefault="00E91BE8" w:rsidP="00AD3155">
      <w:pPr>
        <w:rPr>
          <w:lang w:val="en-US"/>
        </w:rPr>
      </w:pPr>
      <w:r>
        <w:rPr>
          <w:lang w:val="en-US"/>
        </w:rPr>
        <w:t>In the Target table each coworker gets a goal per activity and month. Only coworkers with goals will be calculated.</w:t>
      </w:r>
    </w:p>
    <w:p w:rsidR="00016ED0" w:rsidRDefault="00CA42D6" w:rsidP="00CA42D6">
      <w:pPr>
        <w:pStyle w:val="Heading3"/>
        <w:rPr>
          <w:lang w:val="en-US"/>
        </w:rPr>
      </w:pPr>
      <w:r>
        <w:rPr>
          <w:lang w:val="en-US"/>
        </w:rPr>
        <w:t>Misc</w:t>
      </w:r>
    </w:p>
    <w:p w:rsidR="00CA42D6" w:rsidRDefault="00CA42D6" w:rsidP="00CA42D6">
      <w:pPr>
        <w:rPr>
          <w:lang w:val="en-US"/>
        </w:rPr>
      </w:pPr>
      <w:r w:rsidRPr="00BB5DB5">
        <w:rPr>
          <w:lang w:val="en-US"/>
        </w:rPr>
        <w:t>It shows all strings in local language.</w:t>
      </w:r>
    </w:p>
    <w:p w:rsidR="00CA42D6" w:rsidRDefault="00CA42D6" w:rsidP="00AD3155">
      <w:pPr>
        <w:rPr>
          <w:lang w:val="en-US"/>
        </w:rPr>
      </w:pPr>
    </w:p>
    <w:p w:rsidR="00CA42D6" w:rsidRPr="00E30CEB" w:rsidRDefault="00CA42D6" w:rsidP="00AD3155">
      <w:pPr>
        <w:rPr>
          <w:lang w:val="en-US"/>
        </w:rPr>
      </w:pPr>
    </w:p>
    <w:p w:rsidR="007C3BD5" w:rsidRDefault="007C3BD5" w:rsidP="007C3BD5">
      <w:pPr>
        <w:pStyle w:val="Heading3"/>
        <w:rPr>
          <w:lang w:val="en-US"/>
        </w:rPr>
      </w:pPr>
      <w:r>
        <w:rPr>
          <w:lang w:val="en-US"/>
        </w:rPr>
        <w:lastRenderedPageBreak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066"/>
        <w:gridCol w:w="2870"/>
      </w:tblGrid>
      <w:tr w:rsidR="007C3BD5" w:rsidTr="007C3BD5">
        <w:tc>
          <w:tcPr>
            <w:tcW w:w="3126" w:type="dxa"/>
          </w:tcPr>
          <w:p w:rsidR="007C3BD5" w:rsidRPr="007C3BD5" w:rsidRDefault="007C3BD5" w:rsidP="007C3BD5">
            <w:pPr>
              <w:rPr>
                <w:b/>
                <w:lang w:val="en-US"/>
              </w:rPr>
            </w:pPr>
            <w:r w:rsidRPr="007C3BD5">
              <w:rPr>
                <w:b/>
                <w:lang w:val="en-US"/>
              </w:rPr>
              <w:t>Table</w:t>
            </w:r>
          </w:p>
        </w:tc>
        <w:tc>
          <w:tcPr>
            <w:tcW w:w="3066" w:type="dxa"/>
          </w:tcPr>
          <w:p w:rsidR="007C3BD5" w:rsidRPr="007C3BD5" w:rsidRDefault="007C3BD5" w:rsidP="007C3BD5">
            <w:pPr>
              <w:rPr>
                <w:b/>
                <w:lang w:val="en-US"/>
              </w:rPr>
            </w:pPr>
            <w:r w:rsidRPr="007C3BD5">
              <w:rPr>
                <w:b/>
                <w:lang w:val="en-US"/>
              </w:rPr>
              <w:t>Field</w:t>
            </w:r>
          </w:p>
        </w:tc>
        <w:tc>
          <w:tcPr>
            <w:tcW w:w="2870" w:type="dxa"/>
          </w:tcPr>
          <w:p w:rsidR="007C3BD5" w:rsidRPr="007C3BD5" w:rsidRDefault="007C3BD5" w:rsidP="007C3B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 type</w:t>
            </w:r>
          </w:p>
        </w:tc>
      </w:tr>
      <w:tr w:rsidR="007C3BD5" w:rsidTr="007C3BD5">
        <w:tc>
          <w:tcPr>
            <w:tcW w:w="3126" w:type="dxa"/>
          </w:tcPr>
          <w:p w:rsidR="007C3BD5" w:rsidRDefault="007C3BD5" w:rsidP="007C3BD5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3066" w:type="dxa"/>
          </w:tcPr>
          <w:p w:rsidR="007C3BD5" w:rsidRPr="007C3BD5" w:rsidRDefault="007C3BD5" w:rsidP="007C3BD5">
            <w:pPr>
              <w:rPr>
                <w:lang w:val="en-US"/>
              </w:rPr>
            </w:pPr>
            <w:r w:rsidRPr="007C3BD5">
              <w:rPr>
                <w:lang w:val="en-US"/>
              </w:rPr>
              <w:t>type</w:t>
            </w:r>
          </w:p>
        </w:tc>
        <w:tc>
          <w:tcPr>
            <w:tcW w:w="2870" w:type="dxa"/>
          </w:tcPr>
          <w:p w:rsidR="007C3BD5" w:rsidRDefault="007C3BD5" w:rsidP="007C3BD5">
            <w:pPr>
              <w:rPr>
                <w:lang w:val="en-US"/>
              </w:rPr>
            </w:pPr>
            <w:r>
              <w:rPr>
                <w:lang w:val="en-US"/>
              </w:rPr>
              <w:t>Option field</w:t>
            </w:r>
          </w:p>
        </w:tc>
      </w:tr>
      <w:tr w:rsidR="00AA2AF6" w:rsidTr="007C3BD5">
        <w:tc>
          <w:tcPr>
            <w:tcW w:w="3126" w:type="dxa"/>
          </w:tcPr>
          <w:p w:rsidR="00AA2AF6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3066" w:type="dxa"/>
          </w:tcPr>
          <w:p w:rsidR="00AA2AF6" w:rsidRPr="007C3BD5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70" w:type="dxa"/>
          </w:tcPr>
          <w:p w:rsidR="00AA2AF6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Date field</w:t>
            </w:r>
          </w:p>
        </w:tc>
      </w:tr>
      <w:tr w:rsidR="00AA2AF6" w:rsidTr="007C3BD5">
        <w:tc>
          <w:tcPr>
            <w:tcW w:w="3126" w:type="dxa"/>
          </w:tcPr>
          <w:p w:rsidR="00AA2AF6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3066" w:type="dxa"/>
          </w:tcPr>
          <w:p w:rsidR="00AA2AF6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coworker</w:t>
            </w:r>
          </w:p>
        </w:tc>
        <w:tc>
          <w:tcPr>
            <w:tcW w:w="2870" w:type="dxa"/>
          </w:tcPr>
          <w:p w:rsidR="00AA2AF6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Relation field</w:t>
            </w:r>
          </w:p>
        </w:tc>
      </w:tr>
      <w:tr w:rsidR="007C3BD5" w:rsidTr="007C3BD5">
        <w:tc>
          <w:tcPr>
            <w:tcW w:w="3126" w:type="dxa"/>
          </w:tcPr>
          <w:p w:rsidR="007C3BD5" w:rsidRPr="00AA2AF6" w:rsidRDefault="00AA2AF6" w:rsidP="007C3BD5">
            <w:pPr>
              <w:rPr>
                <w:lang w:val="en-US"/>
              </w:rPr>
            </w:pPr>
            <w:r w:rsidRPr="00AA2AF6">
              <w:rPr>
                <w:lang w:val="en-US"/>
              </w:rPr>
              <w:t>target</w:t>
            </w:r>
          </w:p>
        </w:tc>
        <w:tc>
          <w:tcPr>
            <w:tcW w:w="3066" w:type="dxa"/>
          </w:tcPr>
          <w:p w:rsidR="007C3BD5" w:rsidRPr="00AA2AF6" w:rsidRDefault="00AA2AF6" w:rsidP="007C3BD5">
            <w:pPr>
              <w:rPr>
                <w:lang w:val="en-US"/>
              </w:rPr>
            </w:pPr>
            <w:r w:rsidRPr="00AA2AF6">
              <w:rPr>
                <w:lang w:val="en-US"/>
              </w:rPr>
              <w:t>targettype</w:t>
            </w:r>
          </w:p>
        </w:tc>
        <w:tc>
          <w:tcPr>
            <w:tcW w:w="2870" w:type="dxa"/>
          </w:tcPr>
          <w:p w:rsidR="007C3BD5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Option field</w:t>
            </w:r>
          </w:p>
        </w:tc>
      </w:tr>
      <w:tr w:rsidR="007C3BD5" w:rsidTr="007C3BD5">
        <w:tc>
          <w:tcPr>
            <w:tcW w:w="3126" w:type="dxa"/>
          </w:tcPr>
          <w:p w:rsidR="007C3BD5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3066" w:type="dxa"/>
          </w:tcPr>
          <w:p w:rsidR="007C3BD5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targetvalue</w:t>
            </w:r>
          </w:p>
        </w:tc>
        <w:tc>
          <w:tcPr>
            <w:tcW w:w="2870" w:type="dxa"/>
          </w:tcPr>
          <w:p w:rsidR="007C3BD5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Integer field</w:t>
            </w:r>
          </w:p>
        </w:tc>
      </w:tr>
      <w:tr w:rsidR="007C3BD5" w:rsidTr="007C3BD5">
        <w:tc>
          <w:tcPr>
            <w:tcW w:w="3126" w:type="dxa"/>
          </w:tcPr>
          <w:p w:rsidR="007C3BD5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3066" w:type="dxa"/>
          </w:tcPr>
          <w:p w:rsidR="007C3BD5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targetdate</w:t>
            </w:r>
          </w:p>
        </w:tc>
        <w:tc>
          <w:tcPr>
            <w:tcW w:w="2870" w:type="dxa"/>
          </w:tcPr>
          <w:p w:rsidR="007C3BD5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Month field</w:t>
            </w:r>
          </w:p>
        </w:tc>
      </w:tr>
      <w:tr w:rsidR="00AA2AF6" w:rsidTr="007C3BD5">
        <w:tc>
          <w:tcPr>
            <w:tcW w:w="3126" w:type="dxa"/>
          </w:tcPr>
          <w:p w:rsidR="00AA2AF6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3066" w:type="dxa"/>
          </w:tcPr>
          <w:p w:rsidR="00AA2AF6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coworker</w:t>
            </w:r>
          </w:p>
        </w:tc>
        <w:tc>
          <w:tcPr>
            <w:tcW w:w="2870" w:type="dxa"/>
          </w:tcPr>
          <w:p w:rsidR="00AA2AF6" w:rsidRDefault="00AA2AF6" w:rsidP="007C3BD5">
            <w:pPr>
              <w:rPr>
                <w:lang w:val="en-US"/>
              </w:rPr>
            </w:pPr>
            <w:r>
              <w:rPr>
                <w:lang w:val="en-US"/>
              </w:rPr>
              <w:t>Relation field</w:t>
            </w:r>
          </w:p>
        </w:tc>
      </w:tr>
    </w:tbl>
    <w:p w:rsidR="00016ED0" w:rsidRDefault="00016ED0" w:rsidP="00E91BE8">
      <w:pPr>
        <w:pStyle w:val="Heading3"/>
        <w:rPr>
          <w:lang w:val="en-US"/>
        </w:rPr>
      </w:pPr>
    </w:p>
    <w:p w:rsidR="00E30CEB" w:rsidRPr="00E30CEB" w:rsidRDefault="00E30CEB" w:rsidP="00E91BE8">
      <w:pPr>
        <w:pStyle w:val="Heading3"/>
        <w:rPr>
          <w:lang w:val="en-US"/>
        </w:rPr>
      </w:pPr>
      <w:r w:rsidRPr="00E30CEB">
        <w:rPr>
          <w:lang w:val="en-US"/>
        </w:rPr>
        <w:t>How to set it up:</w:t>
      </w:r>
    </w:p>
    <w:p w:rsidR="00AD4ACB" w:rsidRDefault="00AD4ACB" w:rsidP="00AD4ACB">
      <w:pPr>
        <w:rPr>
          <w:lang w:val="en-US"/>
        </w:rPr>
      </w:pPr>
      <w:r>
        <w:rPr>
          <w:lang w:val="en-US"/>
        </w:rPr>
        <w:t>Copy the followup folder and place it in the apps folder under the actionpad folder.</w:t>
      </w:r>
    </w:p>
    <w:p w:rsidR="00AD4ACB" w:rsidRPr="00E30CEB" w:rsidRDefault="00AD4ACB" w:rsidP="00AD4ACB">
      <w:pPr>
        <w:rPr>
          <w:lang w:val="en-US"/>
        </w:rPr>
      </w:pPr>
      <w:r w:rsidRPr="00E30CEB">
        <w:rPr>
          <w:lang w:val="en-US"/>
        </w:rPr>
        <w:t>In t</w:t>
      </w:r>
      <w:r>
        <w:rPr>
          <w:lang w:val="en-US"/>
        </w:rPr>
        <w:t>he install folder you can find 4</w:t>
      </w:r>
      <w:r w:rsidRPr="00E30CEB">
        <w:rPr>
          <w:lang w:val="en-US"/>
        </w:rPr>
        <w:t xml:space="preserve"> files.</w:t>
      </w:r>
    </w:p>
    <w:p w:rsidR="007C3BD5" w:rsidRDefault="007C3BD5" w:rsidP="007C3B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followup.html</w:t>
      </w:r>
    </w:p>
    <w:p w:rsidR="007C3BD5" w:rsidRPr="007C3BD5" w:rsidRDefault="007C3BD5" w:rsidP="007C3BD5">
      <w:pPr>
        <w:pStyle w:val="ListParagraph"/>
        <w:numPr>
          <w:ilvl w:val="0"/>
          <w:numId w:val="22"/>
        </w:numPr>
        <w:rPr>
          <w:lang w:val="en-US"/>
        </w:rPr>
      </w:pPr>
      <w:r w:rsidRPr="007C3BD5">
        <w:rPr>
          <w:lang w:val="en-US"/>
        </w:rPr>
        <w:t>Code_for_ThisApplication</w:t>
      </w:r>
    </w:p>
    <w:p w:rsidR="00AD4ACB" w:rsidRPr="00E30CEB" w:rsidRDefault="00AD4ACB" w:rsidP="00AD4ACB">
      <w:pPr>
        <w:pStyle w:val="ListParagraph"/>
        <w:numPr>
          <w:ilvl w:val="0"/>
          <w:numId w:val="22"/>
        </w:numPr>
        <w:rPr>
          <w:lang w:val="en-US"/>
        </w:rPr>
      </w:pPr>
      <w:r w:rsidRPr="00E30CEB">
        <w:rPr>
          <w:lang w:val="en-US"/>
        </w:rPr>
        <w:t>csp_vba_getfigures</w:t>
      </w:r>
      <w:r>
        <w:rPr>
          <w:lang w:val="en-US"/>
        </w:rPr>
        <w:t>.sql</w:t>
      </w:r>
    </w:p>
    <w:p w:rsidR="00AD4ACB" w:rsidRDefault="00AD4ACB" w:rsidP="00AD4ACB">
      <w:pPr>
        <w:pStyle w:val="ListParagraph"/>
        <w:numPr>
          <w:ilvl w:val="0"/>
          <w:numId w:val="22"/>
        </w:numPr>
        <w:rPr>
          <w:lang w:val="en-US"/>
        </w:rPr>
      </w:pPr>
      <w:r w:rsidRPr="00E30CEB">
        <w:rPr>
          <w:lang w:val="en-US"/>
        </w:rPr>
        <w:t>Followup</w:t>
      </w:r>
      <w:r>
        <w:rPr>
          <w:lang w:val="en-US"/>
        </w:rPr>
        <w:t>.bas</w:t>
      </w:r>
    </w:p>
    <w:p w:rsidR="00E31793" w:rsidRDefault="005D267C" w:rsidP="00AD3155">
      <w:pPr>
        <w:rPr>
          <w:lang w:val="en-US"/>
        </w:rPr>
      </w:pPr>
      <w:r>
        <w:rPr>
          <w:b/>
          <w:lang w:val="en-US"/>
        </w:rPr>
        <w:t xml:space="preserve">1. </w:t>
      </w:r>
      <w:r w:rsidR="007C3BD5" w:rsidRPr="007C3BD5">
        <w:rPr>
          <w:b/>
          <w:lang w:val="en-US"/>
        </w:rPr>
        <w:t>followup.html</w:t>
      </w:r>
      <w:r w:rsidR="007C3BD5">
        <w:rPr>
          <w:lang w:val="en-US"/>
        </w:rPr>
        <w:br/>
      </w:r>
      <w:r w:rsidR="00E31793">
        <w:rPr>
          <w:lang w:val="en-US"/>
        </w:rPr>
        <w:t>Copy the followup.html file and place it under the actionpad</w:t>
      </w:r>
      <w:r w:rsidR="00FC76AC">
        <w:rPr>
          <w:lang w:val="en-US"/>
        </w:rPr>
        <w:t xml:space="preserve"> </w:t>
      </w:r>
      <w:r w:rsidR="00E31793">
        <w:rPr>
          <w:lang w:val="en-US"/>
        </w:rPr>
        <w:t>folder.</w:t>
      </w:r>
    </w:p>
    <w:p w:rsidR="00A332BB" w:rsidRDefault="00E31793" w:rsidP="00D1367F">
      <w:pPr>
        <w:rPr>
          <w:lang w:val="en-US"/>
        </w:rPr>
      </w:pPr>
      <w:r>
        <w:rPr>
          <w:lang w:val="en-US"/>
        </w:rPr>
        <w:t xml:space="preserve">In the followup.html file you add a div tag for each </w:t>
      </w:r>
      <w:r w:rsidR="00EF2724">
        <w:rPr>
          <w:lang w:val="en-US"/>
        </w:rPr>
        <w:t xml:space="preserve">activity </w:t>
      </w:r>
      <w:r>
        <w:rPr>
          <w:lang w:val="en-US"/>
        </w:rPr>
        <w:t>type you want to see, like this.</w:t>
      </w:r>
    </w:p>
    <w:p w:rsidR="00D1367F" w:rsidRPr="00D1367F" w:rsidRDefault="00D1367F" w:rsidP="00D1367F">
      <w:pPr>
        <w:spacing w:line="240" w:lineRule="auto"/>
        <w:rPr>
          <w:rFonts w:ascii="Consolas" w:hAnsi="Consolas" w:cs="Consolas"/>
          <w:color w:val="auto"/>
          <w:lang w:val="en-US"/>
        </w:rPr>
      </w:pPr>
      <w:r w:rsidRPr="00D1367F">
        <w:rPr>
          <w:rFonts w:ascii="Consolas" w:hAnsi="Consolas" w:cs="Consolas"/>
          <w:color w:val="auto"/>
          <w:lang w:val="en-US"/>
        </w:rPr>
        <w:t xml:space="preserve">&lt;div id="app" data-app="{app:'followup', </w:t>
      </w:r>
    </w:p>
    <w:p w:rsidR="00D1367F" w:rsidRPr="00D1367F" w:rsidRDefault="00D1367F" w:rsidP="00D1367F">
      <w:pPr>
        <w:spacing w:line="240" w:lineRule="auto"/>
        <w:rPr>
          <w:rFonts w:ascii="Consolas" w:hAnsi="Consolas" w:cs="Consolas"/>
          <w:color w:val="auto"/>
          <w:lang w:val="en-US"/>
        </w:rPr>
      </w:pPr>
      <w:r w:rsidRPr="00D1367F">
        <w:rPr>
          <w:rFonts w:ascii="Consolas" w:hAnsi="Consolas" w:cs="Consolas"/>
          <w:color w:val="auto"/>
          <w:lang w:val="en-US"/>
        </w:rPr>
        <w:t xml:space="preserve">     config:{</w:t>
      </w:r>
    </w:p>
    <w:p w:rsidR="00D1367F" w:rsidRPr="00D1367F" w:rsidRDefault="00D1367F" w:rsidP="00D1367F">
      <w:pPr>
        <w:spacing w:line="240" w:lineRule="auto"/>
        <w:rPr>
          <w:rFonts w:ascii="Consolas" w:hAnsi="Consolas" w:cs="Consolas"/>
          <w:color w:val="auto"/>
          <w:lang w:val="en-US"/>
        </w:rPr>
      </w:pPr>
      <w:r w:rsidRPr="00D1367F">
        <w:rPr>
          <w:rFonts w:ascii="Consolas" w:hAnsi="Consolas" w:cs="Consolas"/>
          <w:color w:val="auto"/>
          <w:lang w:val="en-US"/>
        </w:rPr>
        <w:t xml:space="preserve">            historytype:'customervisit', </w:t>
      </w:r>
    </w:p>
    <w:p w:rsidR="00D1367F" w:rsidRPr="00D1367F" w:rsidRDefault="00D1367F" w:rsidP="00D1367F">
      <w:pPr>
        <w:spacing w:line="240" w:lineRule="auto"/>
        <w:rPr>
          <w:rFonts w:ascii="Consolas" w:hAnsi="Consolas" w:cs="Consolas"/>
          <w:color w:val="auto"/>
          <w:lang w:val="en-US"/>
        </w:rPr>
      </w:pPr>
      <w:r w:rsidRPr="00D1367F">
        <w:rPr>
          <w:rFonts w:ascii="Consolas" w:hAnsi="Consolas" w:cs="Consolas"/>
          <w:color w:val="auto"/>
          <w:lang w:val="en-US"/>
        </w:rPr>
        <w:t xml:space="preserve">            ta</w:t>
      </w:r>
      <w:r w:rsidR="0045463F">
        <w:rPr>
          <w:rFonts w:ascii="Consolas" w:hAnsi="Consolas" w:cs="Consolas"/>
          <w:color w:val="auto"/>
          <w:lang w:val="en-US"/>
        </w:rPr>
        <w:t>r</w:t>
      </w:r>
      <w:r w:rsidRPr="00D1367F">
        <w:rPr>
          <w:rFonts w:ascii="Consolas" w:hAnsi="Consolas" w:cs="Consolas"/>
          <w:color w:val="auto"/>
          <w:lang w:val="en-US"/>
        </w:rPr>
        <w:t>gettype:'customervisit',</w:t>
      </w:r>
      <w:r w:rsidRPr="00D1367F">
        <w:rPr>
          <w:rFonts w:ascii="Consolas" w:hAnsi="Consolas" w:cs="Consolas"/>
          <w:color w:val="auto"/>
          <w:lang w:val="en-US"/>
        </w:rPr>
        <w:tab/>
      </w:r>
      <w:r w:rsidRPr="00D1367F">
        <w:rPr>
          <w:rFonts w:ascii="Consolas" w:hAnsi="Consolas" w:cs="Consolas"/>
          <w:color w:val="auto"/>
          <w:lang w:val="en-US"/>
        </w:rPr>
        <w:tab/>
      </w:r>
      <w:r w:rsidRPr="00D1367F">
        <w:rPr>
          <w:rFonts w:ascii="Consolas" w:hAnsi="Consolas" w:cs="Consolas"/>
          <w:color w:val="auto"/>
          <w:lang w:val="en-US"/>
        </w:rPr>
        <w:tab/>
      </w:r>
    </w:p>
    <w:p w:rsidR="00D1367F" w:rsidRPr="00D1367F" w:rsidRDefault="00D1367F" w:rsidP="00D1367F">
      <w:pPr>
        <w:spacing w:line="240" w:lineRule="auto"/>
        <w:rPr>
          <w:rFonts w:ascii="Consolas" w:hAnsi="Consolas" w:cs="Consolas"/>
          <w:color w:val="auto"/>
          <w:lang w:val="en-US"/>
        </w:rPr>
      </w:pPr>
      <w:r w:rsidRPr="00D1367F">
        <w:rPr>
          <w:rFonts w:ascii="Consolas" w:hAnsi="Consolas" w:cs="Consolas"/>
          <w:color w:val="auto"/>
          <w:lang w:val="en-US"/>
        </w:rPr>
        <w:t xml:space="preserve">            yellow:0.75</w:t>
      </w:r>
    </w:p>
    <w:p w:rsidR="00D1367F" w:rsidRPr="00D1367F" w:rsidRDefault="00D1367F" w:rsidP="00D1367F">
      <w:pPr>
        <w:spacing w:line="240" w:lineRule="auto"/>
        <w:rPr>
          <w:rFonts w:ascii="Consolas" w:hAnsi="Consolas" w:cs="Consolas"/>
          <w:color w:val="auto"/>
          <w:lang w:val="en-US"/>
        </w:rPr>
      </w:pPr>
      <w:r w:rsidRPr="00D1367F">
        <w:rPr>
          <w:rFonts w:ascii="Consolas" w:hAnsi="Consolas" w:cs="Consolas"/>
          <w:color w:val="auto"/>
          <w:lang w:val="en-US"/>
        </w:rPr>
        <w:t xml:space="preserve">          }}"&gt;</w:t>
      </w:r>
    </w:p>
    <w:p w:rsidR="00281C9E" w:rsidRPr="00D1367F" w:rsidRDefault="00D1367F" w:rsidP="00D1367F">
      <w:pPr>
        <w:spacing w:line="240" w:lineRule="auto"/>
        <w:rPr>
          <w:rFonts w:ascii="Consolas" w:hAnsi="Consolas" w:cs="Consolas"/>
          <w:color w:val="auto"/>
          <w:highlight w:val="black"/>
          <w:lang w:val="en-US"/>
        </w:rPr>
      </w:pPr>
      <w:r w:rsidRPr="00D1367F">
        <w:rPr>
          <w:rFonts w:ascii="Consolas" w:hAnsi="Consolas" w:cs="Consolas"/>
          <w:color w:val="auto"/>
          <w:lang w:val="en-US"/>
        </w:rPr>
        <w:t xml:space="preserve">  &lt;/div&gt;</w:t>
      </w:r>
      <w:r w:rsidR="00281C9E" w:rsidRPr="00D1367F">
        <w:rPr>
          <w:rFonts w:ascii="Consolas" w:hAnsi="Consolas" w:cs="Consolas"/>
          <w:color w:val="auto"/>
          <w:highlight w:val="black"/>
          <w:lang w:val="en-US"/>
        </w:rPr>
        <w:t xml:space="preserve">        </w:t>
      </w:r>
    </w:p>
    <w:p w:rsidR="000D6D07" w:rsidRDefault="000D6D07" w:rsidP="000D6D07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>h</w:t>
      </w:r>
      <w:r w:rsidRPr="000D6D07">
        <w:rPr>
          <w:lang w:val="en-US"/>
        </w:rPr>
        <w:t>istorytyp</w:t>
      </w:r>
      <w:r w:rsidR="0045463F">
        <w:rPr>
          <w:lang w:val="en-US"/>
        </w:rPr>
        <w:t>e</w:t>
      </w:r>
      <w:r>
        <w:rPr>
          <w:lang w:val="en-US"/>
        </w:rPr>
        <w:t xml:space="preserve"> = </w:t>
      </w:r>
      <w:r w:rsidR="0045463F">
        <w:rPr>
          <w:lang w:val="en-US"/>
        </w:rPr>
        <w:t>K</w:t>
      </w:r>
      <w:r>
        <w:rPr>
          <w:lang w:val="en-US"/>
        </w:rPr>
        <w:t>ey from the option field on the history</w:t>
      </w:r>
      <w:r w:rsidR="0045463F">
        <w:rPr>
          <w:lang w:val="en-US"/>
        </w:rPr>
        <w:t xml:space="preserve"> </w:t>
      </w:r>
      <w:r>
        <w:rPr>
          <w:lang w:val="en-US"/>
        </w:rPr>
        <w:t>card</w:t>
      </w:r>
    </w:p>
    <w:p w:rsidR="000D6D07" w:rsidRDefault="000D6D07" w:rsidP="000D6D07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targettype = </w:t>
      </w:r>
      <w:r w:rsidR="0045463F">
        <w:rPr>
          <w:lang w:val="en-US"/>
        </w:rPr>
        <w:t>K</w:t>
      </w:r>
      <w:r>
        <w:rPr>
          <w:lang w:val="en-US"/>
        </w:rPr>
        <w:t>ey from the option field on the target</w:t>
      </w:r>
      <w:r w:rsidR="0045463F">
        <w:rPr>
          <w:lang w:val="en-US"/>
        </w:rPr>
        <w:t xml:space="preserve"> </w:t>
      </w:r>
      <w:r>
        <w:rPr>
          <w:lang w:val="en-US"/>
        </w:rPr>
        <w:t>card</w:t>
      </w:r>
    </w:p>
    <w:p w:rsidR="000D6D07" w:rsidRPr="000D6D07" w:rsidRDefault="000D6D07" w:rsidP="000D6D07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yellow = Between this percentage and 100 percent the tile will be yellow  </w:t>
      </w:r>
    </w:p>
    <w:p w:rsidR="00A332BB" w:rsidRDefault="00B74F86" w:rsidP="00AD3155">
      <w:pPr>
        <w:rPr>
          <w:lang w:val="en-US"/>
        </w:rPr>
      </w:pPr>
      <w:r>
        <w:rPr>
          <w:lang w:val="en-US"/>
        </w:rPr>
        <w:t>See</w:t>
      </w:r>
      <w:r w:rsidR="00A332BB">
        <w:rPr>
          <w:lang w:val="en-US"/>
        </w:rPr>
        <w:t xml:space="preserve"> followup.html for example.</w:t>
      </w:r>
    </w:p>
    <w:p w:rsidR="00E30CEB" w:rsidRPr="007C3BD5" w:rsidRDefault="005D267C" w:rsidP="00E30CEB">
      <w:pPr>
        <w:rPr>
          <w:b/>
          <w:lang w:val="en-US"/>
        </w:rPr>
      </w:pPr>
      <w:r>
        <w:rPr>
          <w:b/>
          <w:lang w:val="en-US"/>
        </w:rPr>
        <w:t xml:space="preserve">2. </w:t>
      </w:r>
      <w:r w:rsidR="007C3BD5" w:rsidRPr="007C3BD5">
        <w:rPr>
          <w:b/>
          <w:lang w:val="en-US"/>
        </w:rPr>
        <w:t>Code_for_ThisApplication</w:t>
      </w:r>
      <w:r w:rsidR="007C3BD5">
        <w:rPr>
          <w:b/>
          <w:lang w:val="en-US"/>
        </w:rPr>
        <w:br/>
      </w:r>
      <w:r w:rsidR="00E30CEB" w:rsidRPr="00E30CEB">
        <w:rPr>
          <w:lang w:val="en-US"/>
        </w:rPr>
        <w:t>Take the code from the file and paste it in the Setup sub in ThisApplication.</w:t>
      </w:r>
    </w:p>
    <w:p w:rsidR="007C3BD5" w:rsidRDefault="005D267C" w:rsidP="00E30CEB">
      <w:pPr>
        <w:rPr>
          <w:lang w:val="en-US"/>
        </w:rPr>
      </w:pPr>
      <w:r>
        <w:rPr>
          <w:b/>
          <w:lang w:val="en-US"/>
        </w:rPr>
        <w:lastRenderedPageBreak/>
        <w:t xml:space="preserve">3. </w:t>
      </w:r>
      <w:r w:rsidR="007C3BD5" w:rsidRPr="007C3BD5">
        <w:rPr>
          <w:b/>
          <w:lang w:val="en-US"/>
        </w:rPr>
        <w:t>csp_vba_getfigures.sql</w:t>
      </w:r>
      <w:r w:rsidR="007C3BD5">
        <w:rPr>
          <w:b/>
          <w:lang w:val="en-US"/>
        </w:rPr>
        <w:br/>
      </w:r>
      <w:r w:rsidR="00E31793">
        <w:rPr>
          <w:lang w:val="en-US"/>
        </w:rPr>
        <w:t xml:space="preserve">Insert the </w:t>
      </w:r>
      <w:r w:rsidR="00E31793" w:rsidRPr="00E31793">
        <w:rPr>
          <w:lang w:val="en-US"/>
        </w:rPr>
        <w:t>SQL</w:t>
      </w:r>
      <w:r w:rsidR="00E31793">
        <w:rPr>
          <w:lang w:val="en-US"/>
        </w:rPr>
        <w:t xml:space="preserve"> procedure</w:t>
      </w:r>
      <w:r w:rsidR="00E30CEB" w:rsidRPr="00E30CEB">
        <w:rPr>
          <w:lang w:val="en-US"/>
        </w:rPr>
        <w:t xml:space="preserve"> in the database you want to use. </w:t>
      </w:r>
    </w:p>
    <w:p w:rsidR="00E31793" w:rsidRDefault="005D267C" w:rsidP="00E30CEB">
      <w:pPr>
        <w:rPr>
          <w:lang w:val="en-US"/>
        </w:rPr>
      </w:pPr>
      <w:r>
        <w:rPr>
          <w:b/>
          <w:lang w:val="en-US"/>
        </w:rPr>
        <w:t xml:space="preserve">4. </w:t>
      </w:r>
      <w:r w:rsidR="007C3BD5" w:rsidRPr="007C3BD5">
        <w:rPr>
          <w:b/>
          <w:lang w:val="en-US"/>
        </w:rPr>
        <w:t>Followup.bas</w:t>
      </w:r>
      <w:r w:rsidR="007C3BD5">
        <w:rPr>
          <w:b/>
          <w:lang w:val="en-US"/>
        </w:rPr>
        <w:br/>
      </w:r>
      <w:r w:rsidR="00E31793" w:rsidRPr="00E31793">
        <w:rPr>
          <w:lang w:val="en-US"/>
        </w:rPr>
        <w:t xml:space="preserve">Insert the </w:t>
      </w:r>
      <w:r w:rsidR="00E31793">
        <w:rPr>
          <w:lang w:val="en-US"/>
        </w:rPr>
        <w:t xml:space="preserve">Followup.bas file in the VBA. Run the </w:t>
      </w:r>
      <w:r w:rsidR="00AC6095">
        <w:rPr>
          <w:lang w:val="en-US"/>
        </w:rPr>
        <w:t xml:space="preserve">sub </w:t>
      </w:r>
      <w:r w:rsidR="00E31793">
        <w:rPr>
          <w:lang w:val="en-US"/>
        </w:rPr>
        <w:t>Install</w:t>
      </w:r>
      <w:r w:rsidR="00AC6095">
        <w:rPr>
          <w:lang w:val="en-US"/>
        </w:rPr>
        <w:t>()</w:t>
      </w:r>
      <w:bookmarkStart w:id="0" w:name="_GoBack"/>
      <w:bookmarkEnd w:id="0"/>
      <w:r w:rsidR="00E31793">
        <w:rPr>
          <w:lang w:val="en-US"/>
        </w:rPr>
        <w:t xml:space="preserve"> to create the necessary localization posts for the app.</w:t>
      </w:r>
    </w:p>
    <w:sectPr w:rsidR="00E31793" w:rsidSect="0063780F">
      <w:footerReference w:type="first" r:id="rId9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182" w:rsidRDefault="00590182">
      <w:pPr>
        <w:spacing w:after="0" w:line="240" w:lineRule="auto"/>
      </w:pPr>
      <w:r>
        <w:separator/>
      </w:r>
    </w:p>
  </w:endnote>
  <w:endnote w:type="continuationSeparator" w:id="0">
    <w:p w:rsidR="00590182" w:rsidRDefault="0059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5901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182" w:rsidRDefault="00590182">
      <w:pPr>
        <w:spacing w:after="0" w:line="240" w:lineRule="auto"/>
      </w:pPr>
      <w:r>
        <w:separator/>
      </w:r>
    </w:p>
  </w:footnote>
  <w:footnote w:type="continuationSeparator" w:id="0">
    <w:p w:rsidR="00590182" w:rsidRDefault="0059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blue_check"/>
      </v:shape>
    </w:pict>
  </w:numPicBullet>
  <w:abstractNum w:abstractNumId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921B8"/>
    <w:multiLevelType w:val="hybridMultilevel"/>
    <w:tmpl w:val="9EBE59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131F0"/>
    <w:multiLevelType w:val="multilevel"/>
    <w:tmpl w:val="0AE8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A6391"/>
    <w:multiLevelType w:val="hybridMultilevel"/>
    <w:tmpl w:val="4C3283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54310"/>
    <w:multiLevelType w:val="hybridMultilevel"/>
    <w:tmpl w:val="0D8632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10"/>
  </w:num>
  <w:num w:numId="5">
    <w:abstractNumId w:val="18"/>
  </w:num>
  <w:num w:numId="6">
    <w:abstractNumId w:val="8"/>
  </w:num>
  <w:num w:numId="7">
    <w:abstractNumId w:val="16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22"/>
  </w:num>
  <w:num w:numId="13">
    <w:abstractNumId w:val="3"/>
  </w:num>
  <w:num w:numId="14">
    <w:abstractNumId w:val="0"/>
  </w:num>
  <w:num w:numId="15">
    <w:abstractNumId w:val="4"/>
  </w:num>
  <w:num w:numId="16">
    <w:abstractNumId w:val="19"/>
  </w:num>
  <w:num w:numId="17">
    <w:abstractNumId w:val="20"/>
  </w:num>
  <w:num w:numId="18">
    <w:abstractNumId w:val="9"/>
  </w:num>
  <w:num w:numId="19">
    <w:abstractNumId w:val="12"/>
    <w:lvlOverride w:ilvl="0">
      <w:startOverride w:val="1"/>
    </w:lvlOverride>
  </w:num>
  <w:num w:numId="20">
    <w:abstractNumId w:val="7"/>
  </w:num>
  <w:num w:numId="21">
    <w:abstractNumId w:val="2"/>
  </w:num>
  <w:num w:numId="22">
    <w:abstractNumId w:val="14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B5"/>
    <w:rsid w:val="00016ED0"/>
    <w:rsid w:val="00024043"/>
    <w:rsid w:val="00025208"/>
    <w:rsid w:val="0002707A"/>
    <w:rsid w:val="0005040B"/>
    <w:rsid w:val="000528FA"/>
    <w:rsid w:val="00060361"/>
    <w:rsid w:val="000D6D07"/>
    <w:rsid w:val="000E562B"/>
    <w:rsid w:val="000F7FB5"/>
    <w:rsid w:val="00105416"/>
    <w:rsid w:val="00142D8D"/>
    <w:rsid w:val="001549D1"/>
    <w:rsid w:val="00176089"/>
    <w:rsid w:val="001B1390"/>
    <w:rsid w:val="00242F6A"/>
    <w:rsid w:val="00252BE0"/>
    <w:rsid w:val="00281C9E"/>
    <w:rsid w:val="002A41EC"/>
    <w:rsid w:val="002B52A4"/>
    <w:rsid w:val="002F4D6C"/>
    <w:rsid w:val="00301C11"/>
    <w:rsid w:val="003167D5"/>
    <w:rsid w:val="0036053C"/>
    <w:rsid w:val="003A38EF"/>
    <w:rsid w:val="004079DD"/>
    <w:rsid w:val="00426936"/>
    <w:rsid w:val="00452E5C"/>
    <w:rsid w:val="0045463F"/>
    <w:rsid w:val="004D6B1E"/>
    <w:rsid w:val="005200C5"/>
    <w:rsid w:val="00551BB9"/>
    <w:rsid w:val="00555F4F"/>
    <w:rsid w:val="0055615B"/>
    <w:rsid w:val="00590182"/>
    <w:rsid w:val="005949F6"/>
    <w:rsid w:val="005B036D"/>
    <w:rsid w:val="005D0CD6"/>
    <w:rsid w:val="005D267C"/>
    <w:rsid w:val="00602A63"/>
    <w:rsid w:val="00690F7B"/>
    <w:rsid w:val="006C4229"/>
    <w:rsid w:val="00721DD6"/>
    <w:rsid w:val="007C3BD5"/>
    <w:rsid w:val="00892E9A"/>
    <w:rsid w:val="008C0D83"/>
    <w:rsid w:val="009103AF"/>
    <w:rsid w:val="00913D71"/>
    <w:rsid w:val="0093565F"/>
    <w:rsid w:val="00935B98"/>
    <w:rsid w:val="00955511"/>
    <w:rsid w:val="009B35EC"/>
    <w:rsid w:val="009C2BC7"/>
    <w:rsid w:val="009C6767"/>
    <w:rsid w:val="00A06800"/>
    <w:rsid w:val="00A07887"/>
    <w:rsid w:val="00A14CE2"/>
    <w:rsid w:val="00A332BB"/>
    <w:rsid w:val="00A868C8"/>
    <w:rsid w:val="00AA2AF6"/>
    <w:rsid w:val="00AC1476"/>
    <w:rsid w:val="00AC6095"/>
    <w:rsid w:val="00AD0E2B"/>
    <w:rsid w:val="00AD3155"/>
    <w:rsid w:val="00AD4ACB"/>
    <w:rsid w:val="00AD7E06"/>
    <w:rsid w:val="00AE163A"/>
    <w:rsid w:val="00B34EAF"/>
    <w:rsid w:val="00B74F86"/>
    <w:rsid w:val="00BA74C8"/>
    <w:rsid w:val="00BB49EE"/>
    <w:rsid w:val="00BB5DB5"/>
    <w:rsid w:val="00BE3E5A"/>
    <w:rsid w:val="00BE4B9D"/>
    <w:rsid w:val="00C5469B"/>
    <w:rsid w:val="00C82E37"/>
    <w:rsid w:val="00C96B93"/>
    <w:rsid w:val="00CA42D6"/>
    <w:rsid w:val="00CD5432"/>
    <w:rsid w:val="00D1367F"/>
    <w:rsid w:val="00D43992"/>
    <w:rsid w:val="00DE44F1"/>
    <w:rsid w:val="00DF32FE"/>
    <w:rsid w:val="00E30CEB"/>
    <w:rsid w:val="00E31793"/>
    <w:rsid w:val="00E56068"/>
    <w:rsid w:val="00E75A6E"/>
    <w:rsid w:val="00E91BE8"/>
    <w:rsid w:val="00ED3775"/>
    <w:rsid w:val="00EE10A8"/>
    <w:rsid w:val="00EF2724"/>
    <w:rsid w:val="00F64A04"/>
    <w:rsid w:val="00F65922"/>
    <w:rsid w:val="00FB1F53"/>
    <w:rsid w:val="00FC76AC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53E57-84D9-4A4A-B1FD-4283CD0D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1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2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1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2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BB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semiHidden/>
    <w:qFormat/>
    <w:rsid w:val="00E30CEB"/>
    <w:pPr>
      <w:ind w:left="720"/>
      <w:contextualSpacing/>
    </w:pPr>
  </w:style>
  <w:style w:type="table" w:styleId="TableGrid">
    <w:name w:val="Table Grid"/>
    <w:basedOn w:val="TableNormal"/>
    <w:uiPriority w:val="39"/>
    <w:rsid w:val="007C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DEC38-8BC9-459D-8676-44F4D19B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LLAB_WORD_2014_03_05.dotx</Template>
  <TotalTime>188</TotalTime>
  <Pages>3</Pages>
  <Words>369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Olsson</dc:creator>
  <cp:keywords/>
  <dc:description/>
  <cp:lastModifiedBy>Adam Olsson</cp:lastModifiedBy>
  <cp:revision>17</cp:revision>
  <cp:lastPrinted>2014-03-06T10:10:00Z</cp:lastPrinted>
  <dcterms:created xsi:type="dcterms:W3CDTF">2015-04-21T08:08:00Z</dcterms:created>
  <dcterms:modified xsi:type="dcterms:W3CDTF">2015-04-27T07:21:00Z</dcterms:modified>
</cp:coreProperties>
</file>