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457F4B" w:rsidP="00CA176A">
      <w:pPr>
        <w:rPr>
          <w:sz w:val="54"/>
          <w:lang w:val="en-US" w:eastAsia="sv-SE"/>
        </w:rPr>
      </w:pPr>
      <w:r w:rsidRPr="00457F4B">
        <w:rPr>
          <w:rStyle w:val="Heading1Char"/>
          <w:lang w:val="en-US"/>
        </w:rPr>
        <w:t>Lime CRM InfoTiles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457F4B" w:rsidRPr="00457F4B">
        <w:rPr>
          <w:sz w:val="21"/>
          <w:szCs w:val="21"/>
          <w:lang w:val="en-US" w:eastAsia="sv-SE"/>
        </w:rPr>
        <w:t>Lime CRM InfoTiles</w:t>
      </w:r>
      <w:r w:rsidR="00457F4B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C7489" w:rsidRDefault="00D14164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 w:rsidRPr="00DC7489">
        <w:rPr>
          <w:sz w:val="21"/>
          <w:szCs w:val="21"/>
          <w:lang w:val="en-US" w:eastAsia="sv-SE"/>
        </w:rPr>
        <w:t>Copy "</w:t>
      </w:r>
      <w:r w:rsidR="00457F4B">
        <w:rPr>
          <w:sz w:val="21"/>
          <w:szCs w:val="21"/>
          <w:lang w:val="en-US" w:eastAsia="sv-SE"/>
        </w:rPr>
        <w:t>infotiles</w:t>
      </w:r>
      <w:r w:rsidRPr="00DC7489">
        <w:rPr>
          <w:sz w:val="21"/>
          <w:szCs w:val="21"/>
          <w:lang w:val="en-US" w:eastAsia="sv-SE"/>
        </w:rPr>
        <w:t>" folder to the “apps” folder.</w:t>
      </w:r>
    </w:p>
    <w:p w:rsidR="00D14164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a new table “</w:t>
      </w:r>
      <w:r w:rsidR="00457F4B">
        <w:rPr>
          <w:sz w:val="21"/>
          <w:szCs w:val="21"/>
          <w:lang w:val="en-US" w:eastAsia="sv-SE"/>
        </w:rPr>
        <w:t>infotile</w:t>
      </w:r>
      <w:r>
        <w:rPr>
          <w:sz w:val="21"/>
          <w:szCs w:val="21"/>
          <w:lang w:val="en-US" w:eastAsia="sv-SE"/>
        </w:rPr>
        <w:t>” and configure according to information in the install folder “1. LISA …” with supplied icon.</w:t>
      </w:r>
    </w:p>
    <w:p w:rsidR="00DC7489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Copy/paste the supplied html-files from the folder “2. Actionpad resources” and configure your index.html</w:t>
      </w:r>
      <w:r w:rsidR="00E0177C">
        <w:rPr>
          <w:sz w:val="21"/>
          <w:szCs w:val="21"/>
          <w:lang w:val="en-US" w:eastAsia="sv-SE"/>
        </w:rPr>
        <w:t xml:space="preserve"> and other .html-files you want</w:t>
      </w:r>
      <w:r w:rsidR="00457F4B">
        <w:rPr>
          <w:sz w:val="21"/>
          <w:szCs w:val="21"/>
          <w:lang w:val="en-US" w:eastAsia="sv-SE"/>
        </w:rPr>
        <w:t xml:space="preserve"> infotiles</w:t>
      </w:r>
      <w:r w:rsidR="00E0177C">
        <w:rPr>
          <w:sz w:val="21"/>
          <w:szCs w:val="21"/>
          <w:lang w:val="en-US" w:eastAsia="sv-SE"/>
        </w:rPr>
        <w:t xml:space="preserve"> in.</w:t>
      </w:r>
    </w:p>
    <w:p w:rsidR="00DC7489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Configure database VBA according to the folder “3. VBA configuration”</w:t>
      </w:r>
    </w:p>
    <w:p w:rsidR="007037F2" w:rsidRPr="00DC7489" w:rsidRDefault="00C81D3F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See README file in the installation folder and subfolders </w:t>
      </w:r>
      <w:r w:rsidR="007037F2">
        <w:rPr>
          <w:sz w:val="21"/>
          <w:szCs w:val="21"/>
          <w:lang w:val="en-US" w:eastAsia="sv-SE"/>
        </w:rPr>
        <w:t>to make sure you haven’t missed anything.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  <w:r w:rsidR="00280F64">
        <w:rPr>
          <w:sz w:val="21"/>
          <w:szCs w:val="21"/>
          <w:lang w:val="en-US" w:eastAsia="sv-SE"/>
        </w:rPr>
        <w:t xml:space="preserve">By choosing operator on each </w:t>
      </w:r>
      <w:r w:rsidR="00457F4B">
        <w:rPr>
          <w:sz w:val="21"/>
          <w:szCs w:val="21"/>
          <w:lang w:val="en-US" w:eastAsia="sv-SE"/>
        </w:rPr>
        <w:t xml:space="preserve">InfoTiles </w:t>
      </w:r>
      <w:r w:rsidR="00280F64">
        <w:rPr>
          <w:sz w:val="21"/>
          <w:szCs w:val="21"/>
          <w:lang w:val="en-US" w:eastAsia="sv-SE"/>
        </w:rPr>
        <w:t>item, you can either as described above choose to view a hit count or show the sum of a field value from the resulting records.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</w:t>
      </w:r>
      <w:r w:rsidR="00280F64">
        <w:rPr>
          <w:sz w:val="21"/>
          <w:szCs w:val="21"/>
          <w:lang w:val="en-US" w:eastAsia="sv-SE"/>
        </w:rPr>
        <w:t>, size and icon</w:t>
      </w:r>
      <w:r>
        <w:rPr>
          <w:sz w:val="21"/>
          <w:szCs w:val="21"/>
          <w:lang w:val="en-US" w:eastAsia="sv-SE"/>
        </w:rPr>
        <w:t xml:space="preserve"> making it easy to identify</w:t>
      </w:r>
      <w:r w:rsidR="00280F64">
        <w:rPr>
          <w:sz w:val="21"/>
          <w:szCs w:val="21"/>
          <w:lang w:val="en-US" w:eastAsia="sv-SE"/>
        </w:rPr>
        <w:t xml:space="preserve"> and gives them a personal touch</w:t>
      </w:r>
      <w:r>
        <w:rPr>
          <w:sz w:val="21"/>
          <w:szCs w:val="21"/>
          <w:lang w:val="en-US" w:eastAsia="sv-SE"/>
        </w:rPr>
        <w:t>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814D8D" w:rsidRDefault="006C5F57" w:rsidP="00EA1495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EA1495" w:rsidRPr="00EA1495" w:rsidRDefault="00EA1495" w:rsidP="00EA1495">
      <w:pPr>
        <w:rPr>
          <w:sz w:val="21"/>
          <w:szCs w:val="21"/>
          <w:lang w:val="en-US" w:eastAsia="sv-SE"/>
        </w:rPr>
      </w:pPr>
    </w:p>
    <w:p w:rsidR="00EE2064" w:rsidRPr="00EA1495" w:rsidRDefault="00EA1495" w:rsidP="00EA1495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t>Other recommendations</w:t>
      </w:r>
    </w:p>
    <w:p w:rsidR="00CA176A" w:rsidRDefault="00EE2064" w:rsidP="00CA176A">
      <w:pPr>
        <w:rPr>
          <w:lang w:val="en-US" w:eastAsia="sv-SE"/>
        </w:rPr>
      </w:pPr>
      <w:r w:rsidRPr="00EE2064">
        <w:rPr>
          <w:lang w:val="en-US" w:eastAsia="sv-SE"/>
        </w:rPr>
        <w:t>A r</w:t>
      </w:r>
      <w:r>
        <w:rPr>
          <w:lang w:val="en-US" w:eastAsia="sv-SE"/>
        </w:rPr>
        <w:t xml:space="preserve">ecommendation is to put a LIME </w:t>
      </w:r>
      <w:r w:rsidR="00280F64">
        <w:rPr>
          <w:lang w:val="en-US" w:eastAsia="sv-SE"/>
        </w:rPr>
        <w:t>security policy on the table, limiting the ability to write/add/delete</w:t>
      </w:r>
      <w:r w:rsidR="00457F4B">
        <w:rPr>
          <w:lang w:val="en-US" w:eastAsia="sv-SE"/>
        </w:rPr>
        <w:t xml:space="preserve"> InfoTiles</w:t>
      </w:r>
      <w:r w:rsidR="00280F64">
        <w:rPr>
          <w:lang w:val="en-US" w:eastAsia="sv-SE"/>
        </w:rPr>
        <w:t xml:space="preserve"> records to a super user gr</w:t>
      </w:r>
      <w:bookmarkStart w:id="0" w:name="_GoBack"/>
      <w:bookmarkEnd w:id="0"/>
      <w:r w:rsidR="00280F64">
        <w:rPr>
          <w:lang w:val="en-US" w:eastAsia="sv-SE"/>
        </w:rPr>
        <w:t>oup in LISA.</w:t>
      </w:r>
    </w:p>
    <w:p w:rsidR="00457F4B" w:rsidRPr="00D14164" w:rsidRDefault="00457F4B" w:rsidP="00CA176A">
      <w:pPr>
        <w:rPr>
          <w:lang w:val="en-US"/>
        </w:rPr>
      </w:pPr>
      <w:r>
        <w:rPr>
          <w:lang w:val="en-US" w:eastAsia="sv-SE"/>
        </w:rPr>
        <w:t xml:space="preserve">Never Use </w:t>
      </w:r>
      <w:r w:rsidRPr="00457F4B">
        <w:rPr>
          <w:lang w:val="en-US" w:eastAsia="sv-SE"/>
        </w:rPr>
        <w:t>Lime CRM InfoTiles</w:t>
      </w:r>
      <w:r>
        <w:rPr>
          <w:lang w:val="en-US" w:eastAsia="sv-SE"/>
        </w:rPr>
        <w:t xml:space="preserve"> inside cards, due to heave performance impact</w:t>
      </w:r>
    </w:p>
    <w:sectPr w:rsidR="00457F4B" w:rsidRPr="00D14164" w:rsidSect="0063780F">
      <w:footerReference w:type="first" r:id="rId8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F60" w:rsidRDefault="00151F60">
      <w:pPr>
        <w:spacing w:after="0" w:line="240" w:lineRule="auto"/>
      </w:pPr>
      <w:r>
        <w:separator/>
      </w:r>
    </w:p>
  </w:endnote>
  <w:endnote w:type="continuationSeparator" w:id="0">
    <w:p w:rsidR="00151F60" w:rsidRDefault="0015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151F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F60" w:rsidRDefault="00151F60">
      <w:pPr>
        <w:spacing w:after="0" w:line="240" w:lineRule="auto"/>
      </w:pPr>
      <w:r>
        <w:separator/>
      </w:r>
    </w:p>
  </w:footnote>
  <w:footnote w:type="continuationSeparator" w:id="0">
    <w:p w:rsidR="00151F60" w:rsidRDefault="0015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lue_check"/>
      </v:shape>
    </w:pict>
  </w:numPicBullet>
  <w:abstractNum w:abstractNumId="0" w15:restartNumberingAfterBreak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804DF"/>
    <w:multiLevelType w:val="hybridMultilevel"/>
    <w:tmpl w:val="C03678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1"/>
  </w:num>
  <w:num w:numId="13">
    <w:abstractNumId w:val="1"/>
  </w:num>
  <w:num w:numId="14">
    <w:abstractNumId w:val="0"/>
  </w:num>
  <w:num w:numId="15">
    <w:abstractNumId w:val="2"/>
  </w:num>
  <w:num w:numId="16">
    <w:abstractNumId w:val="17"/>
  </w:num>
  <w:num w:numId="17">
    <w:abstractNumId w:val="19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20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1F60"/>
    <w:rsid w:val="001549D1"/>
    <w:rsid w:val="00176089"/>
    <w:rsid w:val="001B1390"/>
    <w:rsid w:val="00280F64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57F4B"/>
    <w:rsid w:val="004A0D8E"/>
    <w:rsid w:val="004D6B1E"/>
    <w:rsid w:val="00551BB9"/>
    <w:rsid w:val="00555F4F"/>
    <w:rsid w:val="0055615B"/>
    <w:rsid w:val="00585113"/>
    <w:rsid w:val="005B036D"/>
    <w:rsid w:val="005D0CD6"/>
    <w:rsid w:val="00600F06"/>
    <w:rsid w:val="00602A63"/>
    <w:rsid w:val="0068269C"/>
    <w:rsid w:val="00690F7B"/>
    <w:rsid w:val="00696150"/>
    <w:rsid w:val="006A6A8D"/>
    <w:rsid w:val="006C4229"/>
    <w:rsid w:val="006C5F57"/>
    <w:rsid w:val="006D619A"/>
    <w:rsid w:val="007037F2"/>
    <w:rsid w:val="00721DD6"/>
    <w:rsid w:val="007758F5"/>
    <w:rsid w:val="007D32B0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9D7723"/>
    <w:rsid w:val="00A06800"/>
    <w:rsid w:val="00A07887"/>
    <w:rsid w:val="00A14CE2"/>
    <w:rsid w:val="00A47CAA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1D3F"/>
    <w:rsid w:val="00C82E37"/>
    <w:rsid w:val="00C96B93"/>
    <w:rsid w:val="00CA176A"/>
    <w:rsid w:val="00CD5432"/>
    <w:rsid w:val="00D14164"/>
    <w:rsid w:val="00D43992"/>
    <w:rsid w:val="00D65125"/>
    <w:rsid w:val="00DB601E"/>
    <w:rsid w:val="00DC7489"/>
    <w:rsid w:val="00DD7637"/>
    <w:rsid w:val="00DE44F1"/>
    <w:rsid w:val="00DF32FE"/>
    <w:rsid w:val="00E0177C"/>
    <w:rsid w:val="00E06550"/>
    <w:rsid w:val="00E30D08"/>
    <w:rsid w:val="00E3384B"/>
    <w:rsid w:val="00E75A6E"/>
    <w:rsid w:val="00EA1495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BDE8D-B292-4963-999A-A30CBC74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LLAB_WORD_2014_03_05.dotx</Template>
  <TotalTime>339</TotalTime>
  <Pages>1</Pages>
  <Words>269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27</cp:revision>
  <cp:lastPrinted>2015-02-13T16:58:00Z</cp:lastPrinted>
  <dcterms:created xsi:type="dcterms:W3CDTF">2015-02-13T14:39:00Z</dcterms:created>
  <dcterms:modified xsi:type="dcterms:W3CDTF">2016-09-14T12:54:00Z</dcterms:modified>
</cp:coreProperties>
</file>